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93F9" w14:textId="77777777" w:rsidR="00785540" w:rsidRPr="00C3526E" w:rsidRDefault="00434573" w:rsidP="00785540">
      <w:pPr>
        <w:pStyle w:val="CompanyName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Content>
        <w:p w14:paraId="78226802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C334AA8" w14:textId="77777777" w:rsidTr="00D773CD"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AFD098A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3863EACB" w14:textId="77777777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Cathy Burchill</w:t>
            </w:r>
          </w:p>
        </w:tc>
      </w:tr>
      <w:tr w:rsidR="00785540" w14:paraId="12F889B8" w14:textId="77777777" w:rsidTr="00D773CD"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6C3F1DE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2622753E" w14:textId="70C9106C" w:rsidR="00EB38E6" w:rsidRPr="00FB2B58" w:rsidRDefault="00E72A0B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Michelle Boutilier</w:t>
            </w:r>
          </w:p>
        </w:tc>
      </w:tr>
      <w:tr w:rsidR="00785540" w14:paraId="5CE08398" w14:textId="77777777" w:rsidTr="00D773CD"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3C8022D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0B086A3E" w14:textId="38DAF19C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4D3C58">
              <w:rPr>
                <w:noProof/>
              </w:rPr>
              <w:t>October 6, 2022</w:t>
            </w:r>
            <w:r>
              <w:fldChar w:fldCharType="end"/>
            </w:r>
          </w:p>
        </w:tc>
      </w:tr>
      <w:tr w:rsidR="00785540" w14:paraId="28DEC556" w14:textId="77777777" w:rsidTr="00D773CD"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2C254B7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2DCCE7A1" w14:textId="6C87E2E3" w:rsidR="00785540" w:rsidRPr="00FB2B58" w:rsidRDefault="00151CF5" w:rsidP="00151CF5">
            <w:pPr>
              <w:spacing w:before="28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434573">
              <w:t xml:space="preserve"> #</w:t>
            </w:r>
            <w:r w:rsidR="00D773CD">
              <w:t xml:space="preserve"> </w:t>
            </w:r>
            <w:r w:rsidR="00E72A0B">
              <w:t>6</w:t>
            </w:r>
          </w:p>
        </w:tc>
      </w:tr>
    </w:tbl>
    <w:p w14:paraId="0545306A" w14:textId="6E7D6D4E" w:rsidR="00933B8F" w:rsidRDefault="00E72A0B" w:rsidP="00E72A0B">
      <w:pPr>
        <w:pStyle w:val="ListParagraph"/>
        <w:numPr>
          <w:ilvl w:val="0"/>
          <w:numId w:val="25"/>
        </w:numPr>
      </w:pPr>
      <w:r>
        <w:tab/>
        <w:t xml:space="preserve">The first problem I had with the lab was getting the tab order to work. I was able to get this to work with the help of the tutor explaining how the group boxes when we looked at the tab order had been mixed up by </w:t>
      </w:r>
      <w:proofErr w:type="gramStart"/>
      <w:r>
        <w:t>way</w:t>
      </w:r>
      <w:proofErr w:type="gramEnd"/>
      <w:r>
        <w:t xml:space="preserve"> I dragged them on the screen.</w:t>
      </w:r>
    </w:p>
    <w:p w14:paraId="6E60A183" w14:textId="70B8A257" w:rsidR="00E72A0B" w:rsidRDefault="00E72A0B" w:rsidP="00D773CD">
      <w:r>
        <w:tab/>
      </w:r>
      <w:r>
        <w:tab/>
        <w:t>The next trouble I had was not understanding that when you placed the Picture box and label. I had the thought that a picture box had a label that was part of that tool.  That was explained by another student that was incorrect.</w:t>
      </w:r>
    </w:p>
    <w:p w14:paraId="20421EFF" w14:textId="3E309FFB" w:rsidR="00E72A0B" w:rsidRDefault="00E72A0B" w:rsidP="00D773CD">
      <w:r>
        <w:tab/>
        <w:t xml:space="preserve">The next issue I had was the text box answers – numbers to text. The editor helped me with this.  </w:t>
      </w:r>
    </w:p>
    <w:p w14:paraId="6A762E68" w14:textId="0203ADFC" w:rsidR="00E72A0B" w:rsidRDefault="00E72A0B" w:rsidP="00D773CD">
      <w:r>
        <w:tab/>
        <w:t>I had a tutor go over some quick tips like, pinning the program on the text bar. He also encouraged me to keep clean and tidy code. With comments using the ///.\</w:t>
      </w:r>
    </w:p>
    <w:p w14:paraId="623650C5" w14:textId="517ED48A" w:rsidR="00E72A0B" w:rsidRDefault="00E72A0B" w:rsidP="00E72A0B">
      <w:pPr>
        <w:pStyle w:val="ListParagraph"/>
        <w:numPr>
          <w:ilvl w:val="0"/>
          <w:numId w:val="25"/>
        </w:numPr>
      </w:pPr>
      <w:r>
        <w:t>Code</w:t>
      </w:r>
    </w:p>
    <w:p w14:paraId="403B40F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3910A1DB" w14:textId="63F81AF2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7476D471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1F6A239C" w14:textId="66B3B6F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System;</w:t>
      </w:r>
      <w:proofErr w:type="gramEnd"/>
    </w:p>
    <w:p w14:paraId="45E4CF91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75FBDAD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A078342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D435F4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CAC157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0C15AD2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4C5C7D0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028F3FC6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4C8E394D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739212C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Lab2</w:t>
      </w:r>
    </w:p>
    <w:p w14:paraId="35BA4DC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>{</w:t>
      </w:r>
    </w:p>
    <w:p w14:paraId="4746BF5B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Form</w:t>
      </w:r>
    </w:p>
    <w:p w14:paraId="0027EDC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16D9144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</w:t>
      </w:r>
    </w:p>
    <w:p w14:paraId="20ECAC3C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2984EF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181A75F5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A2C0721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//Name: Michelle Boutilier</w:t>
      </w:r>
    </w:p>
    <w:p w14:paraId="161A4FA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//Date: October 5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2022</w:t>
      </w:r>
      <w:proofErr w:type="gramEnd"/>
    </w:p>
    <w:p w14:paraId="0A6DE11B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 Description: This is a multiplier app with a photo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app  that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tells a story, with a message box and a full data details.</w:t>
      </w:r>
    </w:p>
    <w:p w14:paraId="346187D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</w:p>
    <w:p w14:paraId="1CA47A47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6CF3BA5A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This closes the form when user clicks exit.</w:t>
      </w:r>
    </w:p>
    <w:p w14:paraId="5D40F040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1F4DB446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03099FED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2348E6F2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btnExit_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ED08CF6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61BC88F0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this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.Close</w:t>
      </w:r>
      <w:proofErr w:type="spellEnd"/>
      <w:proofErr w:type="gram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();</w:t>
      </w:r>
    </w:p>
    <w:p w14:paraId="18DE5BA5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256E977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1EB597DC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Shows the picture when the user clicks on the button, and hides the data label</w:t>
      </w:r>
    </w:p>
    <w:p w14:paraId="378F8E6A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19575AE4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4746A34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7BF21149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btnPicture_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108E1675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36004093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picSadie.Visible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true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42BA187A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lblTopicName.Visible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false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7849C853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</w:p>
    <w:p w14:paraId="4197075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5A01AA16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CE6F625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37DAF5A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57BCD53A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Hide the picture and data label on top of it.</w:t>
      </w:r>
    </w:p>
    <w:p w14:paraId="024D017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5F3EF612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0D72EC55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0CE1308E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btnHide_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610697D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2EABB934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picSadie.Visible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false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0CECBCB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lblTopicName.Visible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true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71113EA7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lblData.Visible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false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3D9D7C0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5DAB55E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10C794F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26968A1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Blank out the number and multiplier textboxes and the answer label</w:t>
      </w:r>
    </w:p>
    <w:p w14:paraId="783D602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659E043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7A159D2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2A3AF12F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btnReset_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243500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5B62AA22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txtNumber.Text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7325C905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txtMultiplier.Text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0B9DA986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lblAnswer.Text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3A7D31F4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</w:p>
    <w:p w14:paraId="6FF220EC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36E6024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0F26A6F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5EE9FBD7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This is the story about Sadie and my homework. Will hide picture and Topic label</w:t>
      </w:r>
    </w:p>
    <w:p w14:paraId="516F46F0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35014B3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0DB04C2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3F65A08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btnData_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8CCFFCA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2B7DB58F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lblData.Visible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=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true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10AB0C3D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picSadie.Visible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=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false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0D01391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lblData.Text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"My topic is 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+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lblTopicName.Text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+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". \r\n\r\n"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+</w:t>
      </w:r>
    </w:p>
    <w:p w14:paraId="02F89C73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   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"I was tossing and turning thinking about my Math assignment while in 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bed.\r\n\r\n</w:t>
      </w:r>
      <w:proofErr w:type="gram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"</w:t>
      </w:r>
    </w:p>
    <w:p w14:paraId="1696A0E0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    +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"I decided to get up and work on it instead of trying to solve the answers in my 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head.\r\n\r\n</w:t>
      </w:r>
      <w:proofErr w:type="gram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"</w:t>
      </w:r>
    </w:p>
    <w:p w14:paraId="2BA67497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    +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"I had finished my questions just in time to get the kids up for school. \r\n\r\n 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</w:p>
    <w:p w14:paraId="2BD38CB7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   +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"Then I heard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..</w:t>
      </w:r>
      <w:proofErr w:type="gram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Bad </w:t>
      </w:r>
      <w:proofErr w:type="spell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Sadie.No</w:t>
      </w:r>
      <w:proofErr w:type="spell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 Paper -</w:t>
      </w:r>
      <w:proofErr w:type="spell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Mommmm</w:t>
      </w:r>
      <w:proofErr w:type="spell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.. she ate your homework \r\n\r\n 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6DCA035F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79F04ADF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1275347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Displays a message box about the picture, with my name as the title.</w:t>
      </w:r>
    </w:p>
    <w:p w14:paraId="356B736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76372802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3D06BCA7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46802A1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picSadie_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DDC4D0A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47843C71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MessageBox.Show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"My name is Sadie, I ate my mom's </w:t>
      </w:r>
      <w:proofErr w:type="spell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homework!"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,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"Michelle</w:t>
      </w:r>
      <w:proofErr w:type="spell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Boutilier"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370FA3A7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6E060705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</w:p>
    <w:p w14:paraId="7848445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772FC27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</w:t>
      </w:r>
    </w:p>
    <w:p w14:paraId="6140145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72596C4D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Declare variables, multiply 2 numbers and display the answer.</w:t>
      </w:r>
    </w:p>
    <w:p w14:paraId="6B9CBB3C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76C7D0F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6AA8DB1D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6AEACEB6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D3C58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4D3C58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btnCalculate_</w:t>
      </w:r>
      <w:proofErr w:type="gram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4D3C58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4D08FA87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6C7FE1C9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4D3C58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gram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number;</w:t>
      </w:r>
      <w:proofErr w:type="gramEnd"/>
    </w:p>
    <w:p w14:paraId="0105C692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4D3C58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gram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multiplier;</w:t>
      </w:r>
      <w:proofErr w:type="gramEnd"/>
    </w:p>
    <w:p w14:paraId="559F8DE7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4D3C58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gram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answer;</w:t>
      </w:r>
      <w:proofErr w:type="gramEnd"/>
    </w:p>
    <w:p w14:paraId="6513BFF7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4D3C58">
        <w:rPr>
          <w:rFonts w:ascii="Cascadia Mono" w:eastAsiaTheme="minorHAnsi" w:hAnsi="Cascadia Mono" w:cs="Cascadia Mono"/>
          <w:color w:val="008000"/>
          <w:sz w:val="19"/>
          <w:szCs w:val="19"/>
          <w:highlight w:val="yellow"/>
          <w:lang w:val="en-CA"/>
        </w:rPr>
        <w:t xml:space="preserve">//converting the integer into text </w:t>
      </w:r>
    </w:p>
    <w:p w14:paraId="41B8655C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number = Convert.ToInt32(</w:t>
      </w:r>
      <w:proofErr w:type="spell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txtNumber.Text</w:t>
      </w:r>
      <w:proofErr w:type="spellEnd"/>
      <w:proofErr w:type="gram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5A155336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multiplier = Convert.ToInt32(</w:t>
      </w:r>
      <w:proofErr w:type="spell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txtMultiplier.Text</w:t>
      </w:r>
      <w:proofErr w:type="spellEnd"/>
      <w:proofErr w:type="gram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7F2621D2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4D3C58">
        <w:rPr>
          <w:rFonts w:ascii="Cascadia Mono" w:eastAsiaTheme="minorHAnsi" w:hAnsi="Cascadia Mono" w:cs="Cascadia Mono"/>
          <w:color w:val="008000"/>
          <w:sz w:val="19"/>
          <w:szCs w:val="19"/>
          <w:highlight w:val="yellow"/>
          <w:lang w:val="en-CA"/>
        </w:rPr>
        <w:t xml:space="preserve">//we are multiply 2 numbers </w:t>
      </w:r>
    </w:p>
    <w:p w14:paraId="74EC6202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answer = number * </w:t>
      </w:r>
      <w:proofErr w:type="gram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multiplier;</w:t>
      </w:r>
      <w:proofErr w:type="gramEnd"/>
    </w:p>
    <w:p w14:paraId="2B78D626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lblAnswer.Text</w:t>
      </w:r>
      <w:proofErr w:type="spellEnd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spellStart"/>
      <w:proofErr w:type="gramStart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answer.ToString</w:t>
      </w:r>
      <w:proofErr w:type="spellEnd"/>
      <w:proofErr w:type="gramEnd"/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();</w:t>
      </w:r>
    </w:p>
    <w:p w14:paraId="55BC272D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2E37CC1B" w14:textId="77777777" w:rsidR="00E72A0B" w:rsidRPr="004D3C58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}</w:t>
      </w:r>
    </w:p>
    <w:p w14:paraId="2D9DEAB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D3C58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}</w:t>
      </w:r>
    </w:p>
    <w:p w14:paraId="4EC73E91" w14:textId="77777777" w:rsidR="00E72A0B" w:rsidRDefault="00E72A0B" w:rsidP="00D773CD"/>
    <w:sectPr w:rsidR="00E72A0B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BF17" w14:textId="77777777" w:rsidR="00B9284C" w:rsidRDefault="00B9284C" w:rsidP="00785540">
      <w:pPr>
        <w:spacing w:before="0"/>
      </w:pPr>
      <w:r>
        <w:separator/>
      </w:r>
    </w:p>
  </w:endnote>
  <w:endnote w:type="continuationSeparator" w:id="0">
    <w:p w14:paraId="330D0400" w14:textId="77777777" w:rsidR="00B9284C" w:rsidRDefault="00B9284C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71E4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28CFBA4" w14:textId="77777777" w:rsidR="00B336C5" w:rsidRDefault="00000000">
    <w:pPr>
      <w:pStyle w:val="Footer"/>
    </w:pPr>
  </w:p>
  <w:p w14:paraId="759E84D0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754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2A2B" w14:textId="77777777" w:rsidR="00B9284C" w:rsidRDefault="00B9284C" w:rsidP="00785540">
      <w:pPr>
        <w:spacing w:before="0"/>
      </w:pPr>
      <w:r>
        <w:separator/>
      </w:r>
    </w:p>
  </w:footnote>
  <w:footnote w:type="continuationSeparator" w:id="0">
    <w:p w14:paraId="79C72C7D" w14:textId="77777777" w:rsidR="00B9284C" w:rsidRDefault="00B9284C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260971"/>
    <w:multiLevelType w:val="hybridMultilevel"/>
    <w:tmpl w:val="490CA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0577877">
    <w:abstractNumId w:val="20"/>
  </w:num>
  <w:num w:numId="2" w16cid:durableId="963073920">
    <w:abstractNumId w:val="19"/>
  </w:num>
  <w:num w:numId="3" w16cid:durableId="416169938">
    <w:abstractNumId w:val="17"/>
  </w:num>
  <w:num w:numId="4" w16cid:durableId="1610426108">
    <w:abstractNumId w:val="9"/>
  </w:num>
  <w:num w:numId="5" w16cid:durableId="125897841">
    <w:abstractNumId w:val="7"/>
  </w:num>
  <w:num w:numId="6" w16cid:durableId="1435856699">
    <w:abstractNumId w:val="6"/>
  </w:num>
  <w:num w:numId="7" w16cid:durableId="1113788434">
    <w:abstractNumId w:val="5"/>
  </w:num>
  <w:num w:numId="8" w16cid:durableId="1809393417">
    <w:abstractNumId w:val="4"/>
  </w:num>
  <w:num w:numId="9" w16cid:durableId="1953243562">
    <w:abstractNumId w:val="8"/>
  </w:num>
  <w:num w:numId="10" w16cid:durableId="437068068">
    <w:abstractNumId w:val="3"/>
  </w:num>
  <w:num w:numId="11" w16cid:durableId="1438526388">
    <w:abstractNumId w:val="2"/>
  </w:num>
  <w:num w:numId="12" w16cid:durableId="1647777625">
    <w:abstractNumId w:val="1"/>
  </w:num>
  <w:num w:numId="13" w16cid:durableId="607353986">
    <w:abstractNumId w:val="0"/>
  </w:num>
  <w:num w:numId="14" w16cid:durableId="1590045717">
    <w:abstractNumId w:val="15"/>
  </w:num>
  <w:num w:numId="15" w16cid:durableId="82382768">
    <w:abstractNumId w:val="14"/>
  </w:num>
  <w:num w:numId="16" w16cid:durableId="435448104">
    <w:abstractNumId w:val="23"/>
  </w:num>
  <w:num w:numId="17" w16cid:durableId="1128863379">
    <w:abstractNumId w:val="22"/>
  </w:num>
  <w:num w:numId="18" w16cid:durableId="2008901559">
    <w:abstractNumId w:val="16"/>
  </w:num>
  <w:num w:numId="19" w16cid:durableId="905410010">
    <w:abstractNumId w:val="18"/>
  </w:num>
  <w:num w:numId="20" w16cid:durableId="841047507">
    <w:abstractNumId w:val="10"/>
  </w:num>
  <w:num w:numId="21" w16cid:durableId="551505821">
    <w:abstractNumId w:val="12"/>
  </w:num>
  <w:num w:numId="22" w16cid:durableId="902299857">
    <w:abstractNumId w:val="11"/>
  </w:num>
  <w:num w:numId="23" w16cid:durableId="167260920">
    <w:abstractNumId w:val="13"/>
  </w:num>
  <w:num w:numId="24" w16cid:durableId="939412160">
    <w:abstractNumId w:val="24"/>
  </w:num>
  <w:num w:numId="25" w16cid:durableId="3426277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D"/>
    <w:rsid w:val="00151CF5"/>
    <w:rsid w:val="001F0F26"/>
    <w:rsid w:val="0027674D"/>
    <w:rsid w:val="00293B83"/>
    <w:rsid w:val="00434573"/>
    <w:rsid w:val="004D3C58"/>
    <w:rsid w:val="004F3E07"/>
    <w:rsid w:val="006505A6"/>
    <w:rsid w:val="00697389"/>
    <w:rsid w:val="006A3CE7"/>
    <w:rsid w:val="00785540"/>
    <w:rsid w:val="008B6827"/>
    <w:rsid w:val="00907CFD"/>
    <w:rsid w:val="00933B8F"/>
    <w:rsid w:val="00B40EAF"/>
    <w:rsid w:val="00B9284C"/>
    <w:rsid w:val="00CE0450"/>
    <w:rsid w:val="00D773CD"/>
    <w:rsid w:val="00E05653"/>
    <w:rsid w:val="00E72A0B"/>
    <w:rsid w:val="00E87284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F432"/>
  <w15:chartTrackingRefBased/>
  <w15:docId w15:val="{B37F97A1-203F-40B2-96F9-D0A29DE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E7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.burchill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579A7D1634177AF6BBFF4B4AD4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A23A-5196-4F93-BCFE-741FB1610C17}"/>
      </w:docPartPr>
      <w:docPartBody>
        <w:p w:rsidR="00E13802" w:rsidRDefault="00705214">
          <w:pPr>
            <w:pStyle w:val="4ED579A7D1634177AF6BBFF4B4AD4A2D"/>
          </w:pPr>
          <w:r>
            <w:t>Memo</w:t>
          </w:r>
        </w:p>
      </w:docPartBody>
    </w:docPart>
    <w:docPart>
      <w:docPartPr>
        <w:name w:val="6CC9A23B8A1447B5A1AF064FE51B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469C-4553-4370-B797-3DDDEA166CEA}"/>
      </w:docPartPr>
      <w:docPartBody>
        <w:p w:rsidR="00E13802" w:rsidRDefault="00705214">
          <w:pPr>
            <w:pStyle w:val="6CC9A23B8A1447B5A1AF064FE51B7DCB"/>
          </w:pPr>
          <w:r w:rsidRPr="006F57FD">
            <w:t>To:</w:t>
          </w:r>
        </w:p>
      </w:docPartBody>
    </w:docPart>
    <w:docPart>
      <w:docPartPr>
        <w:name w:val="EA82822637B74DBF9A1BE96E003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0046-5B3D-4894-844B-09703D6D1D91}"/>
      </w:docPartPr>
      <w:docPartBody>
        <w:p w:rsidR="00E13802" w:rsidRDefault="00705214">
          <w:pPr>
            <w:pStyle w:val="EA82822637B74DBF9A1BE96E00398C16"/>
          </w:pPr>
          <w:r w:rsidRPr="006F57FD">
            <w:t>From:</w:t>
          </w:r>
        </w:p>
      </w:docPartBody>
    </w:docPart>
    <w:docPart>
      <w:docPartPr>
        <w:name w:val="8E59540299474B079F2504637F99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A49D-BC45-49A5-8B18-49499973044F}"/>
      </w:docPartPr>
      <w:docPartBody>
        <w:p w:rsidR="00E13802" w:rsidRDefault="00705214">
          <w:pPr>
            <w:pStyle w:val="8E59540299474B079F2504637F99A528"/>
          </w:pPr>
          <w:r w:rsidRPr="006F57FD">
            <w:t>Date:</w:t>
          </w:r>
        </w:p>
      </w:docPartBody>
    </w:docPart>
    <w:docPart>
      <w:docPartPr>
        <w:name w:val="3033D4BA1E994D5F91147B4A73AC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6E0-647D-4959-B2D7-3191DE687905}"/>
      </w:docPartPr>
      <w:docPartBody>
        <w:p w:rsidR="00E13802" w:rsidRDefault="00705214">
          <w:pPr>
            <w:pStyle w:val="3033D4BA1E994D5F91147B4A73AC16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14"/>
    <w:rsid w:val="00422D4D"/>
    <w:rsid w:val="0050751B"/>
    <w:rsid w:val="005F03F7"/>
    <w:rsid w:val="00705214"/>
    <w:rsid w:val="008C2217"/>
    <w:rsid w:val="00E13802"/>
    <w:rsid w:val="00F7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579A7D1634177AF6BBFF4B4AD4A2D">
    <w:name w:val="4ED579A7D1634177AF6BBFF4B4AD4A2D"/>
  </w:style>
  <w:style w:type="paragraph" w:customStyle="1" w:styleId="6CC9A23B8A1447B5A1AF064FE51B7DCB">
    <w:name w:val="6CC9A23B8A1447B5A1AF064FE51B7DCB"/>
  </w:style>
  <w:style w:type="paragraph" w:customStyle="1" w:styleId="EA82822637B74DBF9A1BE96E00398C16">
    <w:name w:val="EA82822637B74DBF9A1BE96E00398C16"/>
  </w:style>
  <w:style w:type="paragraph" w:customStyle="1" w:styleId="8E59540299474B079F2504637F99A528">
    <w:name w:val="8E59540299474B079F2504637F99A528"/>
  </w:style>
  <w:style w:type="paragraph" w:customStyle="1" w:styleId="3033D4BA1E994D5F91147B4A73AC16EB">
    <w:name w:val="3033D4BA1E994D5F91147B4A73AC1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2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- Saint John)</dc:creator>
  <cp:keywords/>
  <dc:description/>
  <cp:lastModifiedBy>michelle Boutilier</cp:lastModifiedBy>
  <cp:revision>3</cp:revision>
  <dcterms:created xsi:type="dcterms:W3CDTF">2022-10-07T01:50:00Z</dcterms:created>
  <dcterms:modified xsi:type="dcterms:W3CDTF">2022-10-07T02:04:00Z</dcterms:modified>
</cp:coreProperties>
</file>